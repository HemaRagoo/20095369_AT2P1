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9EB3036" w14:textId="77777777" w:rsidTr="00CE7E9A">
        <w:trPr>
          <w:trHeight w:hRule="exact" w:val="170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16AF3BA" w14:textId="1589F1F9" w:rsidR="00967765" w:rsidRDefault="00967765" w:rsidP="00913946">
            <w:pPr>
              <w:pStyle w:val="Title"/>
            </w:pPr>
            <w:r w:rsidRPr="006A6B64">
              <w:rPr>
                <w:sz w:val="60"/>
                <w:szCs w:val="60"/>
              </w:rPr>
              <w:t>Hemalashvini</w:t>
            </w:r>
            <w:r w:rsidR="004001D1">
              <w:t xml:space="preserve"> </w:t>
            </w:r>
            <w:r w:rsidR="004001D1" w:rsidRPr="006A6B64">
              <w:rPr>
                <w:sz w:val="60"/>
                <w:szCs w:val="60"/>
              </w:rPr>
              <w:t>Ragoo</w:t>
            </w:r>
          </w:p>
          <w:p w14:paraId="655D5DD5" w14:textId="445457DF" w:rsidR="00692703" w:rsidRPr="004001D1" w:rsidRDefault="00692703" w:rsidP="00913946">
            <w:pPr>
              <w:pStyle w:val="Title"/>
              <w:rPr>
                <w:sz w:val="40"/>
                <w:szCs w:val="40"/>
              </w:rPr>
            </w:pPr>
            <w:r w:rsidRPr="004001D1">
              <w:rPr>
                <w:sz w:val="40"/>
                <w:szCs w:val="40"/>
              </w:rPr>
              <w:t xml:space="preserve"> </w:t>
            </w:r>
            <w:r w:rsidR="004001D1" w:rsidRPr="004001D1">
              <w:rPr>
                <w:rStyle w:val="IntenseEmphasis"/>
                <w:sz w:val="40"/>
                <w:szCs w:val="40"/>
              </w:rPr>
              <w:t>Content Strategist</w:t>
            </w:r>
          </w:p>
          <w:p w14:paraId="49E594C6" w14:textId="04A272BB" w:rsidR="00692703" w:rsidRPr="00CF1A49" w:rsidRDefault="00967765" w:rsidP="00913946">
            <w:pPr>
              <w:pStyle w:val="ContactInfo"/>
              <w:contextualSpacing w:val="0"/>
            </w:pPr>
            <w:r>
              <w:t>36C Gardiner Street East Perth WA6004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9126BFD7F174779B70F7C8E19B8AFC6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0412276262</w:t>
            </w:r>
          </w:p>
          <w:p w14:paraId="078950BE" w14:textId="13A77CAE" w:rsidR="00692703" w:rsidRPr="00CF1A49" w:rsidRDefault="004001D1" w:rsidP="00913946">
            <w:pPr>
              <w:pStyle w:val="ContactInfoEmphasis"/>
              <w:contextualSpacing w:val="0"/>
            </w:pPr>
            <w:r>
              <w:t>r.hemalashvini@gmail.com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D97E4CFE8F94B8F9049014609C9340A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001D1">
              <w:t>www.linkedin.com/in/hema-ragoo</w:t>
            </w:r>
          </w:p>
        </w:tc>
      </w:tr>
      <w:tr w:rsidR="009571D8" w:rsidRPr="00CF1A49" w14:paraId="7995B74D" w14:textId="77777777" w:rsidTr="00692703">
        <w:tc>
          <w:tcPr>
            <w:tcW w:w="9360" w:type="dxa"/>
            <w:tcMar>
              <w:top w:w="432" w:type="dxa"/>
            </w:tcMar>
          </w:tcPr>
          <w:p w14:paraId="0EA56162" w14:textId="5494C196" w:rsidR="001755A8" w:rsidRPr="00CF1A49" w:rsidRDefault="00967765" w:rsidP="00913946">
            <w:pPr>
              <w:contextualSpacing w:val="0"/>
            </w:pPr>
            <w:r>
              <w:t>Digital m</w:t>
            </w:r>
            <w:r w:rsidRPr="00967765">
              <w:t xml:space="preserve">arketing </w:t>
            </w:r>
            <w:r>
              <w:t xml:space="preserve">executive </w:t>
            </w:r>
            <w:r w:rsidRPr="00967765">
              <w:t xml:space="preserve">with </w:t>
            </w:r>
            <w:r>
              <w:t>over 5</w:t>
            </w:r>
            <w:r w:rsidRPr="00967765">
              <w:t xml:space="preserve"> years of experience looking to join a company where I can put my knowledge of</w:t>
            </w:r>
            <w:r w:rsidR="002C7B3B">
              <w:t xml:space="preserve"> B2B marketing</w:t>
            </w:r>
            <w:r w:rsidRPr="00967765">
              <w:t xml:space="preserve"> towards helping</w:t>
            </w:r>
            <w:r w:rsidR="002C7B3B">
              <w:t xml:space="preserve"> a company achieve better brand awareness and increase their revenue</w:t>
            </w:r>
            <w:r w:rsidRPr="00967765">
              <w:t>.</w:t>
            </w:r>
            <w:r w:rsidR="00D1348A">
              <w:t xml:space="preserve"> </w:t>
            </w:r>
            <w:r w:rsidR="004001D1">
              <w:t>I would like t</w:t>
            </w:r>
            <w:r w:rsidR="00D1348A" w:rsidRPr="00D1348A">
              <w:t>o become a marketing manager in charge of a small team</w:t>
            </w:r>
            <w:r w:rsidR="004001D1">
              <w:t xml:space="preserve"> to enhance my </w:t>
            </w:r>
            <w:r w:rsidR="00D1348A" w:rsidRPr="00D1348A">
              <w:t>marketing strateg</w:t>
            </w:r>
            <w:r w:rsidR="004001D1">
              <w:t>y skills and</w:t>
            </w:r>
            <w:r w:rsidR="002C7B3B">
              <w:t xml:space="preserve"> sharpen my management skills to be able to value add to an organization.</w:t>
            </w:r>
            <w:r w:rsidR="004001D1">
              <w:t xml:space="preserve"> </w:t>
            </w:r>
          </w:p>
        </w:tc>
      </w:tr>
    </w:tbl>
    <w:p w14:paraId="7FA608D8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579CCC461B94B1899A29B372BC8576C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A23468F" w14:textId="77777777" w:rsidTr="00D66A52">
        <w:tc>
          <w:tcPr>
            <w:tcW w:w="9355" w:type="dxa"/>
          </w:tcPr>
          <w:p w14:paraId="71040777" w14:textId="56614A6B" w:rsidR="00A84C9D" w:rsidRPr="00CF1A49" w:rsidRDefault="00A84C9D" w:rsidP="00A84C9D">
            <w:pPr>
              <w:pStyle w:val="Heading3"/>
              <w:contextualSpacing w:val="0"/>
            </w:pPr>
            <w:r>
              <w:t xml:space="preserve">January 2023 – ONGOING </w:t>
            </w:r>
          </w:p>
          <w:p w14:paraId="429F62FB" w14:textId="754B10B4" w:rsidR="00A84C9D" w:rsidRPr="007C7ECD" w:rsidRDefault="00A84C9D" w:rsidP="00A84C9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MArketing Manager</w:t>
            </w:r>
            <w:r w:rsidRPr="00CF1A49">
              <w:t xml:space="preserve">, </w:t>
            </w:r>
            <w:r>
              <w:rPr>
                <w:rStyle w:val="SubtleReference"/>
              </w:rPr>
              <w:t>airscope</w:t>
            </w:r>
          </w:p>
          <w:p w14:paraId="3486E68E" w14:textId="2449AE21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Planning digital and physical marketing campaigns, including web, SEO/SEM, email, social </w:t>
            </w:r>
            <w:proofErr w:type="gramStart"/>
            <w:r>
              <w:t>media</w:t>
            </w:r>
            <w:proofErr w:type="gramEnd"/>
            <w:r>
              <w:t xml:space="preserve"> and display advertising </w:t>
            </w:r>
          </w:p>
          <w:p w14:paraId="36479D12" w14:textId="77777777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Brainstorm new and creative growth strategies </w:t>
            </w:r>
          </w:p>
          <w:p w14:paraId="746179F4" w14:textId="196D1142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Plan, execute, and measure experiments and conversion </w:t>
            </w:r>
            <w:proofErr w:type="gramStart"/>
            <w:r>
              <w:t>tests</w:t>
            </w:r>
            <w:proofErr w:type="gramEnd"/>
          </w:p>
          <w:p w14:paraId="6B5FD5FD" w14:textId="5CB1CA59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Establish new partnerships and networking opportunities for brand </w:t>
            </w:r>
            <w:proofErr w:type="gramStart"/>
            <w:r>
              <w:t>awareness</w:t>
            </w:r>
            <w:proofErr w:type="gramEnd"/>
          </w:p>
          <w:p w14:paraId="2F5A7BF9" w14:textId="77777777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 with internal teams to create landing pages and </w:t>
            </w:r>
            <w:proofErr w:type="spellStart"/>
            <w:r>
              <w:t>optimise</w:t>
            </w:r>
            <w:proofErr w:type="spellEnd"/>
            <w:r>
              <w:t xml:space="preserve"> user </w:t>
            </w:r>
            <w:proofErr w:type="gramStart"/>
            <w:r>
              <w:t>experience</w:t>
            </w:r>
            <w:proofErr w:type="gramEnd"/>
          </w:p>
          <w:p w14:paraId="6BD5D96E" w14:textId="77777777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Revamp and update website to improve and maintain foot </w:t>
            </w:r>
            <w:proofErr w:type="gramStart"/>
            <w:r>
              <w:t>traffic</w:t>
            </w:r>
            <w:proofErr w:type="gramEnd"/>
          </w:p>
          <w:p w14:paraId="5A906B3E" w14:textId="5F87091B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Reinforce in-house marketing </w:t>
            </w:r>
            <w:proofErr w:type="gramStart"/>
            <w:r>
              <w:t>processes</w:t>
            </w:r>
            <w:proofErr w:type="gramEnd"/>
          </w:p>
          <w:p w14:paraId="716F0F0C" w14:textId="7D2860EE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Utilise</w:t>
            </w:r>
            <w:proofErr w:type="spellEnd"/>
            <w:r>
              <w:t xml:space="preserve"> strong analytical ability to </w:t>
            </w:r>
            <w:proofErr w:type="spellStart"/>
            <w:r>
              <w:t>optimise</w:t>
            </w:r>
            <w:proofErr w:type="spellEnd"/>
            <w:r>
              <w:t xml:space="preserve"> acquisition </w:t>
            </w:r>
            <w:proofErr w:type="gramStart"/>
            <w:r>
              <w:t>opportunities</w:t>
            </w:r>
            <w:proofErr w:type="gramEnd"/>
            <w:r>
              <w:t xml:space="preserve"> </w:t>
            </w:r>
          </w:p>
          <w:p w14:paraId="6C2693C9" w14:textId="77777777" w:rsidR="00A84C9D" w:rsidRDefault="00A84C9D" w:rsidP="00A84C9D"/>
          <w:p w14:paraId="1F0089F8" w14:textId="77777777" w:rsidR="00A84C9D" w:rsidRDefault="00A84C9D" w:rsidP="00A84C9D">
            <w:r>
              <w:t>Achievements:</w:t>
            </w:r>
          </w:p>
          <w:p w14:paraId="72B9C3FC" w14:textId="5DD5185A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>Increased web traffic by 108% in the first quarter</w:t>
            </w:r>
          </w:p>
          <w:p w14:paraId="4458E59D" w14:textId="7B95DB07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>Improved social followers by 48%</w:t>
            </w:r>
          </w:p>
          <w:p w14:paraId="5D3C851A" w14:textId="0CAC7701" w:rsidR="00A84C9D" w:rsidRDefault="00A84C9D" w:rsidP="00A84C9D">
            <w:pPr>
              <w:pStyle w:val="ListParagraph"/>
              <w:numPr>
                <w:ilvl w:val="0"/>
                <w:numId w:val="16"/>
              </w:numPr>
            </w:pPr>
            <w:r>
              <w:t xml:space="preserve">Established thought leadership: </w:t>
            </w:r>
            <w:hyperlink r:id="rId7" w:history="1">
              <w:r w:rsidRPr="001D36C4">
                <w:rPr>
                  <w:rStyle w:val="Hyperlink"/>
                </w:rPr>
                <w:t>https://www.airscope.com/blog</w:t>
              </w:r>
            </w:hyperlink>
            <w:r>
              <w:t xml:space="preserve"> </w:t>
            </w:r>
          </w:p>
          <w:p w14:paraId="19E13D94" w14:textId="77777777" w:rsidR="00A84C9D" w:rsidRDefault="00A84C9D" w:rsidP="001D0BF1">
            <w:pPr>
              <w:pStyle w:val="Heading3"/>
              <w:contextualSpacing w:val="0"/>
            </w:pPr>
          </w:p>
          <w:p w14:paraId="1FAE3AAF" w14:textId="3B648223" w:rsidR="001D0BF1" w:rsidRPr="00CF1A49" w:rsidRDefault="00490609" w:rsidP="001D0BF1">
            <w:pPr>
              <w:pStyle w:val="Heading3"/>
              <w:contextualSpacing w:val="0"/>
            </w:pPr>
            <w:r>
              <w:t>January – June 2022</w:t>
            </w:r>
          </w:p>
          <w:p w14:paraId="77D42026" w14:textId="5D7ECAE3" w:rsidR="007C7ECD" w:rsidRPr="007C7ECD" w:rsidRDefault="00490609" w:rsidP="007C7EC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Acquisition executive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viewqwest</w:t>
            </w:r>
          </w:p>
          <w:p w14:paraId="356D3142" w14:textId="581058E0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Planning digital marketing campaigns, including web, SEO/SEM, email, social </w:t>
            </w:r>
            <w:proofErr w:type="gramStart"/>
            <w:r>
              <w:t>media</w:t>
            </w:r>
            <w:proofErr w:type="gramEnd"/>
            <w:r>
              <w:t xml:space="preserve"> and display advertising </w:t>
            </w:r>
          </w:p>
          <w:p w14:paraId="72A1775E" w14:textId="60247479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Measuring and reporting on the performance of all digital marketing campaigns </w:t>
            </w:r>
          </w:p>
          <w:p w14:paraId="78D3B00F" w14:textId="0122145C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Identify trends and insights, and optimize spend and performance based on the </w:t>
            </w:r>
            <w:proofErr w:type="gramStart"/>
            <w:r>
              <w:t>insights</w:t>
            </w:r>
            <w:proofErr w:type="gramEnd"/>
            <w:r>
              <w:t xml:space="preserve"> </w:t>
            </w:r>
          </w:p>
          <w:p w14:paraId="60D1E81C" w14:textId="0A6EF778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Brainstorm new and creative growth strategies </w:t>
            </w:r>
          </w:p>
          <w:p w14:paraId="120E8FDD" w14:textId="5DDC7D68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Plan, execute, and measure experiments and conversion </w:t>
            </w:r>
            <w:proofErr w:type="gramStart"/>
            <w:r>
              <w:t>tests</w:t>
            </w:r>
            <w:proofErr w:type="gramEnd"/>
            <w:r>
              <w:t xml:space="preserve"> </w:t>
            </w:r>
          </w:p>
          <w:p w14:paraId="6443D09E" w14:textId="389C3466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 with internal teams to create landing pages and optimize user </w:t>
            </w:r>
            <w:proofErr w:type="gramStart"/>
            <w:r>
              <w:t>experience</w:t>
            </w:r>
            <w:proofErr w:type="gramEnd"/>
            <w:r>
              <w:t xml:space="preserve"> </w:t>
            </w:r>
          </w:p>
          <w:p w14:paraId="5D5B8F05" w14:textId="4F1EB236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Utilize strong analytical ability to evaluate acquisition </w:t>
            </w:r>
            <w:proofErr w:type="gramStart"/>
            <w:r>
              <w:t>growth</w:t>
            </w:r>
            <w:proofErr w:type="gramEnd"/>
            <w:r>
              <w:t xml:space="preserve"> </w:t>
            </w:r>
          </w:p>
          <w:p w14:paraId="0D0BBAA2" w14:textId="0764BAC5" w:rsidR="00490609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 xml:space="preserve">Instrument conversion points and optimize user </w:t>
            </w:r>
            <w:proofErr w:type="gramStart"/>
            <w:r>
              <w:t>funnels</w:t>
            </w:r>
            <w:proofErr w:type="gramEnd"/>
            <w:r>
              <w:t xml:space="preserve"> </w:t>
            </w:r>
          </w:p>
          <w:p w14:paraId="2CEC5D8A" w14:textId="77777777" w:rsidR="001E3120" w:rsidRDefault="00490609" w:rsidP="00490609">
            <w:pPr>
              <w:pStyle w:val="ListParagraph"/>
              <w:numPr>
                <w:ilvl w:val="0"/>
                <w:numId w:val="16"/>
              </w:numPr>
            </w:pPr>
            <w:r>
              <w:t>Collaborate with other vendor partners for Partner Programs</w:t>
            </w:r>
          </w:p>
          <w:p w14:paraId="026D88B7" w14:textId="77777777" w:rsidR="007C7ECD" w:rsidRDefault="007C7ECD" w:rsidP="007C7ECD"/>
          <w:p w14:paraId="49D5DFD1" w14:textId="77777777" w:rsidR="007C7ECD" w:rsidRDefault="007C7ECD" w:rsidP="007C7ECD">
            <w:r>
              <w:t>Achievements:</w:t>
            </w:r>
          </w:p>
          <w:p w14:paraId="0A2BB74A" w14:textId="55A601D4" w:rsidR="007C7ECD" w:rsidRPr="00CF1A49" w:rsidRDefault="007C7ECD" w:rsidP="007C7ECD">
            <w:pPr>
              <w:pStyle w:val="ListParagraph"/>
              <w:numPr>
                <w:ilvl w:val="0"/>
                <w:numId w:val="16"/>
              </w:numPr>
            </w:pPr>
            <w:r>
              <w:t>Increased sales growth funnel by 20% via affiliate marketing with a mobile network operator in the 1</w:t>
            </w:r>
            <w:r w:rsidRPr="007C7ECD">
              <w:rPr>
                <w:vertAlign w:val="superscript"/>
              </w:rPr>
              <w:t>st</w:t>
            </w:r>
            <w:r>
              <w:t xml:space="preserve"> quarter</w:t>
            </w:r>
          </w:p>
        </w:tc>
      </w:tr>
      <w:tr w:rsidR="00F61DF9" w:rsidRPr="00CF1A49" w14:paraId="3B9568B6" w14:textId="77777777" w:rsidTr="00F61DF9">
        <w:tc>
          <w:tcPr>
            <w:tcW w:w="9355" w:type="dxa"/>
            <w:tcMar>
              <w:top w:w="216" w:type="dxa"/>
            </w:tcMar>
          </w:tcPr>
          <w:p w14:paraId="4656AA06" w14:textId="0097D8BC" w:rsidR="00F61DF9" w:rsidRPr="00CF1A49" w:rsidRDefault="003F5E8B" w:rsidP="00F61DF9">
            <w:pPr>
              <w:pStyle w:val="Heading3"/>
              <w:contextualSpacing w:val="0"/>
            </w:pPr>
            <w:r>
              <w:lastRenderedPageBreak/>
              <w:t>May – december 2021</w:t>
            </w:r>
          </w:p>
          <w:p w14:paraId="17A8F201" w14:textId="3B32A994" w:rsidR="003F5E8B" w:rsidRPr="003F5E8B" w:rsidRDefault="003F5E8B" w:rsidP="003F5E8B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digital marketing executive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33388276" w14:textId="55C533C9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Plan digital marketing campaigns, including web, SEO/SEM, email, social </w:t>
            </w:r>
            <w:proofErr w:type="gramStart"/>
            <w:r>
              <w:t>media</w:t>
            </w:r>
            <w:proofErr w:type="gramEnd"/>
            <w:r>
              <w:t xml:space="preserve"> and display </w:t>
            </w:r>
            <w:r w:rsidR="004A156D">
              <w:t>advertising.</w:t>
            </w:r>
            <w:r>
              <w:t xml:space="preserve"> </w:t>
            </w:r>
          </w:p>
          <w:p w14:paraId="5CFD2DF0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social media presence for clients across all digital </w:t>
            </w:r>
            <w:proofErr w:type="gramStart"/>
            <w:r>
              <w:t>channels</w:t>
            </w:r>
            <w:proofErr w:type="gramEnd"/>
          </w:p>
          <w:p w14:paraId="26567D83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>Measure and report on the performance of all digital marketing campaigns</w:t>
            </w:r>
          </w:p>
          <w:p w14:paraId="00D7D8BC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Identify trends and insights, and optimize spend and performance based on the </w:t>
            </w:r>
            <w:proofErr w:type="gramStart"/>
            <w:r>
              <w:t>insights</w:t>
            </w:r>
            <w:proofErr w:type="gramEnd"/>
          </w:p>
          <w:p w14:paraId="7CA6EF0D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>Brainstorm new and creative growth strategies</w:t>
            </w:r>
          </w:p>
          <w:p w14:paraId="2D0F1653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Plan, execute, and measure experiments and conversion </w:t>
            </w:r>
            <w:proofErr w:type="gramStart"/>
            <w:r>
              <w:t>tests</w:t>
            </w:r>
            <w:proofErr w:type="gramEnd"/>
          </w:p>
          <w:p w14:paraId="222AED95" w14:textId="7777777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 with internal teams to create landing pages and optimize user experience • Utilize strong analytical ability to evaluate end-to-end customer experience across multiple channels and customer touch </w:t>
            </w:r>
            <w:proofErr w:type="gramStart"/>
            <w:r>
              <w:t>points</w:t>
            </w:r>
            <w:proofErr w:type="gramEnd"/>
          </w:p>
          <w:p w14:paraId="4C22F843" w14:textId="21A05707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 xml:space="preserve">Instrument conversion points and optimize user </w:t>
            </w:r>
            <w:proofErr w:type="gramStart"/>
            <w:r>
              <w:t>funnels</w:t>
            </w:r>
            <w:proofErr w:type="gramEnd"/>
          </w:p>
          <w:p w14:paraId="1F376D3B" w14:textId="24925B71" w:rsidR="003F5E8B" w:rsidRDefault="003F5E8B" w:rsidP="003F5E8B"/>
          <w:p w14:paraId="0972DB62" w14:textId="77777777" w:rsidR="003F5E8B" w:rsidRDefault="003F5E8B" w:rsidP="003F5E8B">
            <w:r>
              <w:t>Achievements:</w:t>
            </w:r>
          </w:p>
          <w:p w14:paraId="1656FA2C" w14:textId="7DD1CC2A" w:rsidR="003F5E8B" w:rsidRDefault="003F5E8B" w:rsidP="003F5E8B">
            <w:pPr>
              <w:pStyle w:val="ListParagraph"/>
              <w:numPr>
                <w:ilvl w:val="0"/>
                <w:numId w:val="16"/>
              </w:numPr>
            </w:pPr>
            <w:r>
              <w:t>Created social media presence for a startup –</w:t>
            </w:r>
            <w:hyperlink r:id="rId8" w:history="1">
              <w:r w:rsidRPr="006E3954">
                <w:rPr>
                  <w:rStyle w:val="Hyperlink"/>
                </w:rPr>
                <w:t xml:space="preserve"> </w:t>
              </w:r>
              <w:proofErr w:type="spellStart"/>
              <w:r w:rsidRPr="006E3954">
                <w:rPr>
                  <w:rStyle w:val="Hyperlink"/>
                </w:rPr>
                <w:t>Beenish</w:t>
              </w:r>
              <w:proofErr w:type="spellEnd"/>
              <w:r w:rsidRPr="006E3954">
                <w:rPr>
                  <w:rStyle w:val="Hyperlink"/>
                </w:rPr>
                <w:t xml:space="preserve"> </w:t>
              </w:r>
              <w:proofErr w:type="spellStart"/>
              <w:r w:rsidRPr="006E3954">
                <w:rPr>
                  <w:rStyle w:val="Hyperlink"/>
                </w:rPr>
                <w:t>Kharal</w:t>
              </w:r>
              <w:proofErr w:type="spellEnd"/>
              <w:r w:rsidRPr="006E3954">
                <w:rPr>
                  <w:rStyle w:val="Hyperlink"/>
                </w:rPr>
                <w:t xml:space="preserve"> health and fitness coach</w:t>
              </w:r>
            </w:hyperlink>
            <w:r>
              <w:t xml:space="preserve"> </w:t>
            </w:r>
          </w:p>
          <w:p w14:paraId="03F67538" w14:textId="4B93A682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Wrote articles to boost SEO for 99.co - </w:t>
            </w:r>
            <w:hyperlink r:id="rId9" w:history="1">
              <w:r>
                <w:rPr>
                  <w:rStyle w:val="Hyperlink"/>
                </w:rPr>
                <w:t xml:space="preserve">The </w:t>
              </w:r>
              <w:proofErr w:type="spellStart"/>
              <w:r>
                <w:rPr>
                  <w:rStyle w:val="Hyperlink"/>
                </w:rPr>
                <w:t>Watergardens</w:t>
              </w:r>
              <w:proofErr w:type="spellEnd"/>
              <w:r>
                <w:rPr>
                  <w:rStyle w:val="Hyperlink"/>
                </w:rPr>
                <w:t xml:space="preserve"> At Canberra Condo New Launch - in Admiralty / Woodlands | Prices, Reviews &amp; Property | 99.co</w:t>
              </w:r>
            </w:hyperlink>
          </w:p>
          <w:p w14:paraId="7A679F17" w14:textId="77777777" w:rsidR="006E3954" w:rsidRDefault="006E3954" w:rsidP="006E3954">
            <w:pPr>
              <w:pStyle w:val="ListParagraph"/>
              <w:ind w:left="360"/>
            </w:pPr>
          </w:p>
          <w:p w14:paraId="1DCAD5A5" w14:textId="2C079F5E" w:rsidR="003F5E8B" w:rsidRDefault="003F5E8B" w:rsidP="003F5E8B"/>
          <w:p w14:paraId="44398396" w14:textId="3B0B370B" w:rsidR="006E3954" w:rsidRPr="00CF1A49" w:rsidRDefault="006E3954" w:rsidP="006E3954">
            <w:pPr>
              <w:pStyle w:val="Heading3"/>
              <w:contextualSpacing w:val="0"/>
            </w:pPr>
            <w:r>
              <w:t>November 2019 – May 2021</w:t>
            </w:r>
          </w:p>
          <w:p w14:paraId="6D79E7E2" w14:textId="2BE62765" w:rsidR="006E3954" w:rsidRPr="003F5E8B" w:rsidRDefault="006E3954" w:rsidP="006E3954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digital marketing executive</w:t>
            </w:r>
            <w:r w:rsidRPr="00CF1A49">
              <w:t xml:space="preserve">, </w:t>
            </w:r>
            <w:r>
              <w:rPr>
                <w:rStyle w:val="SubtleReference"/>
              </w:rPr>
              <w:t>Dropbox</w:t>
            </w:r>
          </w:p>
          <w:p w14:paraId="78C1B37F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Plan digital marketing campaigns, including web, SEO/SEM, email, social media and display </w:t>
            </w:r>
            <w:proofErr w:type="gramStart"/>
            <w:r>
              <w:t>advertising</w:t>
            </w:r>
            <w:proofErr w:type="gramEnd"/>
            <w:r>
              <w:t xml:space="preserve"> </w:t>
            </w:r>
          </w:p>
          <w:p w14:paraId="3A100CA4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social media presence for clients across all digital </w:t>
            </w:r>
            <w:proofErr w:type="gramStart"/>
            <w:r>
              <w:t>channels</w:t>
            </w:r>
            <w:proofErr w:type="gramEnd"/>
          </w:p>
          <w:p w14:paraId="14C1D303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>Measure and report on the performance of all digital marketing campaigns</w:t>
            </w:r>
          </w:p>
          <w:p w14:paraId="6AC8CEFD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Identify trends and insights, and optimize spend and performance based on the </w:t>
            </w:r>
            <w:proofErr w:type="gramStart"/>
            <w:r>
              <w:t>insights</w:t>
            </w:r>
            <w:proofErr w:type="gramEnd"/>
          </w:p>
          <w:p w14:paraId="34B9A2E4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>Brainstorm new and creative growth strategies</w:t>
            </w:r>
          </w:p>
          <w:p w14:paraId="50AADCB8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Plan, execute, and measure experiments and conversion </w:t>
            </w:r>
            <w:proofErr w:type="gramStart"/>
            <w:r>
              <w:t>tests</w:t>
            </w:r>
            <w:proofErr w:type="gramEnd"/>
          </w:p>
          <w:p w14:paraId="45E25B28" w14:textId="77777777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Collaborate with internal teams to create landing pages and optimize user experience • Utilize strong analytical ability to evaluate end-to-end customer experience across multiple channels and customer touch </w:t>
            </w:r>
            <w:proofErr w:type="gramStart"/>
            <w:r>
              <w:t>points</w:t>
            </w:r>
            <w:proofErr w:type="gramEnd"/>
          </w:p>
          <w:p w14:paraId="17CFDEFB" w14:textId="6954F218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Instrument conversion points and optimize user </w:t>
            </w:r>
            <w:proofErr w:type="gramStart"/>
            <w:r>
              <w:t>funnels</w:t>
            </w:r>
            <w:proofErr w:type="gramEnd"/>
          </w:p>
          <w:p w14:paraId="2928A7C7" w14:textId="77777777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>Design content marketing strategies and set short-term goals.</w:t>
            </w:r>
          </w:p>
          <w:p w14:paraId="7F9E25A3" w14:textId="77777777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>Online and offline marketing: hands-on experience with digital media, including SEM, display, social, email, and affiliate channels.</w:t>
            </w:r>
          </w:p>
          <w:p w14:paraId="1570BFD8" w14:textId="41A756AB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Experience working with a sales team in both Sales Enablement and Account-Based Approach. </w:t>
            </w:r>
          </w:p>
          <w:p w14:paraId="6EEB2B12" w14:textId="77777777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Knowledge of Demand Generation tactics and Lead Conversion principles. </w:t>
            </w:r>
          </w:p>
          <w:p w14:paraId="782AE458" w14:textId="77777777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Understand A/B and multivariate testing, user segmentation, and reporting processes. </w:t>
            </w:r>
          </w:p>
          <w:p w14:paraId="2C5A79CA" w14:textId="25FF0709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Ability to create value propositions that communicate clearly to targeted audiences. </w:t>
            </w:r>
          </w:p>
          <w:p w14:paraId="4ECB8A51" w14:textId="3EC5E822" w:rsidR="00D1045E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Creates audience segments and </w:t>
            </w:r>
            <w:r w:rsidR="00D1045E">
              <w:t>develops</w:t>
            </w:r>
            <w:r>
              <w:t xml:space="preserve"> marketing campaigns that deliver a targeted message and create affinity with brands.</w:t>
            </w:r>
          </w:p>
          <w:p w14:paraId="7AD87AD4" w14:textId="33C2AF4A" w:rsidR="006E3954" w:rsidRDefault="006E3954" w:rsidP="006E3954">
            <w:pPr>
              <w:pStyle w:val="ListParagraph"/>
              <w:numPr>
                <w:ilvl w:val="0"/>
                <w:numId w:val="16"/>
              </w:numPr>
            </w:pPr>
            <w:r>
              <w:t>Leverages on full value from marketing automation processes and tools.</w:t>
            </w:r>
          </w:p>
          <w:p w14:paraId="1CAA07AC" w14:textId="77777777" w:rsidR="006E3954" w:rsidRDefault="006E3954" w:rsidP="006E3954"/>
          <w:p w14:paraId="41F505B6" w14:textId="77777777" w:rsidR="006E3954" w:rsidRDefault="006E3954" w:rsidP="006E3954">
            <w:r>
              <w:t>Achievements:</w:t>
            </w:r>
          </w:p>
          <w:p w14:paraId="6FE8E1BE" w14:textId="566DC65D" w:rsidR="006E3954" w:rsidRDefault="00D1045E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Achieved 2020 sales forecast of improving revenue via partnerships by $15,000 in a new industry by securing 3 new clients </w:t>
            </w:r>
            <w:r w:rsidR="00246A5E">
              <w:t>using inbound sales and marketing strategy</w:t>
            </w:r>
            <w:r>
              <w:t xml:space="preserve">. </w:t>
            </w:r>
          </w:p>
          <w:p w14:paraId="4C5FBD3E" w14:textId="487829F3" w:rsidR="00246A5E" w:rsidRDefault="00246A5E" w:rsidP="006E3954">
            <w:pPr>
              <w:pStyle w:val="ListParagraph"/>
              <w:numPr>
                <w:ilvl w:val="0"/>
                <w:numId w:val="16"/>
              </w:numPr>
            </w:pPr>
            <w:r>
              <w:t xml:space="preserve">Managed content strategy for APAC countries like Taiwan, </w:t>
            </w:r>
            <w:proofErr w:type="gramStart"/>
            <w:r>
              <w:t>Malaysia</w:t>
            </w:r>
            <w:proofErr w:type="gramEnd"/>
            <w:r>
              <w:t xml:space="preserve"> and Philippines.</w:t>
            </w:r>
          </w:p>
          <w:p w14:paraId="44EE3913" w14:textId="53C84982" w:rsidR="00246A5E" w:rsidRDefault="00246A5E" w:rsidP="00246A5E"/>
          <w:p w14:paraId="45B8DDBD" w14:textId="601F6982" w:rsidR="00246A5E" w:rsidRDefault="00246A5E" w:rsidP="00246A5E"/>
          <w:p w14:paraId="46C51FDE" w14:textId="77C87CE1" w:rsidR="00246A5E" w:rsidRPr="00CF1A49" w:rsidRDefault="00246A5E" w:rsidP="00246A5E">
            <w:pPr>
              <w:pStyle w:val="Heading3"/>
              <w:contextualSpacing w:val="0"/>
            </w:pPr>
            <w:r>
              <w:t>May 2018 – May 2019</w:t>
            </w:r>
          </w:p>
          <w:p w14:paraId="136466A9" w14:textId="18A3491A" w:rsidR="00246A5E" w:rsidRPr="003F5E8B" w:rsidRDefault="00246A5E" w:rsidP="00246A5E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digital marketing executive</w:t>
            </w:r>
            <w:r w:rsidRPr="00CF1A49">
              <w:t xml:space="preserve">, </w:t>
            </w:r>
            <w:r>
              <w:rPr>
                <w:rStyle w:val="SubtleReference"/>
              </w:rPr>
              <w:t>fluidmojo</w:t>
            </w:r>
          </w:p>
          <w:p w14:paraId="0D614385" w14:textId="6E5071CC" w:rsidR="00246A5E" w:rsidRDefault="00246A5E" w:rsidP="00246A5E">
            <w:pPr>
              <w:pStyle w:val="ListParagraph"/>
              <w:numPr>
                <w:ilvl w:val="0"/>
                <w:numId w:val="16"/>
              </w:numPr>
            </w:pPr>
            <w:r>
              <w:t>Design content marketing strategies and set short-term goals.</w:t>
            </w:r>
          </w:p>
          <w:p w14:paraId="1F2AA216" w14:textId="2EBF045C" w:rsidR="00246A5E" w:rsidRDefault="00246A5E" w:rsidP="00246A5E">
            <w:pPr>
              <w:pStyle w:val="ListParagraph"/>
              <w:numPr>
                <w:ilvl w:val="0"/>
                <w:numId w:val="16"/>
              </w:numPr>
            </w:pPr>
            <w:r>
              <w:t xml:space="preserve">Establish online presence via social media and </w:t>
            </w:r>
            <w:proofErr w:type="gramStart"/>
            <w:r>
              <w:t>website</w:t>
            </w:r>
            <w:proofErr w:type="gramEnd"/>
          </w:p>
          <w:p w14:paraId="71170D4B" w14:textId="602B5EFA" w:rsidR="00246A5E" w:rsidRDefault="00246A5E" w:rsidP="00246A5E">
            <w:pPr>
              <w:pStyle w:val="ListParagraph"/>
              <w:numPr>
                <w:ilvl w:val="0"/>
                <w:numId w:val="16"/>
              </w:numPr>
            </w:pPr>
            <w:r>
              <w:t xml:space="preserve">Build B2B inbound sales strategies by building and qualifying </w:t>
            </w:r>
            <w:proofErr w:type="gramStart"/>
            <w:r>
              <w:t>leads</w:t>
            </w:r>
            <w:proofErr w:type="gramEnd"/>
          </w:p>
          <w:p w14:paraId="7AE77DC6" w14:textId="07321071" w:rsidR="00241B08" w:rsidRDefault="00241B08" w:rsidP="00246A5E">
            <w:pPr>
              <w:pStyle w:val="ListParagraph"/>
              <w:numPr>
                <w:ilvl w:val="0"/>
                <w:numId w:val="16"/>
              </w:numPr>
            </w:pPr>
            <w:r>
              <w:t xml:space="preserve">Create a funnel for </w:t>
            </w:r>
            <w:proofErr w:type="gramStart"/>
            <w:r>
              <w:t>a</w:t>
            </w:r>
            <w:proofErr w:type="gramEnd"/>
            <w:r>
              <w:t xml:space="preserve"> email marketing to build database </w:t>
            </w:r>
          </w:p>
          <w:p w14:paraId="38F75898" w14:textId="77777777" w:rsidR="00246A5E" w:rsidRDefault="00246A5E" w:rsidP="00246A5E"/>
          <w:p w14:paraId="040E87AE" w14:textId="77777777" w:rsidR="00246A5E" w:rsidRDefault="00246A5E" w:rsidP="00246A5E">
            <w:r>
              <w:t>Achievements:</w:t>
            </w:r>
          </w:p>
          <w:p w14:paraId="3C77C420" w14:textId="47674204" w:rsidR="00246A5E" w:rsidRDefault="00000000" w:rsidP="00246A5E">
            <w:pPr>
              <w:pStyle w:val="ListParagraph"/>
              <w:numPr>
                <w:ilvl w:val="0"/>
                <w:numId w:val="16"/>
              </w:numPr>
            </w:pPr>
            <w:hyperlink r:id="rId10" w:history="1">
              <w:r w:rsidR="00246A5E" w:rsidRPr="00241B08">
                <w:rPr>
                  <w:rStyle w:val="Hyperlink"/>
                </w:rPr>
                <w:t xml:space="preserve">Published article on digital transformation </w:t>
              </w:r>
            </w:hyperlink>
            <w:r w:rsidR="00246A5E">
              <w:t xml:space="preserve"> </w:t>
            </w:r>
          </w:p>
          <w:p w14:paraId="59ABD604" w14:textId="2741EC9A" w:rsidR="00246A5E" w:rsidRDefault="00000000" w:rsidP="00246A5E">
            <w:pPr>
              <w:pStyle w:val="ListParagraph"/>
              <w:numPr>
                <w:ilvl w:val="0"/>
                <w:numId w:val="16"/>
              </w:numPr>
            </w:pPr>
            <w:hyperlink r:id="rId11" w:history="1">
              <w:r w:rsidR="00246A5E" w:rsidRPr="00241B08">
                <w:rPr>
                  <w:rStyle w:val="Hyperlink"/>
                </w:rPr>
                <w:t>Redesigned and rebuilt website</w:t>
              </w:r>
            </w:hyperlink>
          </w:p>
          <w:p w14:paraId="5C52014F" w14:textId="77777777" w:rsidR="00CE7E9A" w:rsidRDefault="00CE7E9A" w:rsidP="00241B08"/>
          <w:p w14:paraId="4A956BC1" w14:textId="77777777" w:rsidR="00241B08" w:rsidRDefault="00241B08" w:rsidP="00241B08">
            <w:pPr>
              <w:pStyle w:val="Heading3"/>
              <w:contextualSpacing w:val="0"/>
            </w:pPr>
          </w:p>
          <w:p w14:paraId="696FB715" w14:textId="36694726" w:rsidR="00241B08" w:rsidRPr="00CF1A49" w:rsidRDefault="00241B08" w:rsidP="00241B08">
            <w:pPr>
              <w:pStyle w:val="Heading3"/>
              <w:contextualSpacing w:val="0"/>
            </w:pPr>
            <w:r>
              <w:t>June 2017 – May 2018</w:t>
            </w:r>
          </w:p>
          <w:p w14:paraId="7DCF864E" w14:textId="6C587974" w:rsidR="00241B08" w:rsidRPr="003F5E8B" w:rsidRDefault="00241B08" w:rsidP="00241B08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Content</w:t>
            </w:r>
            <w:r w:rsidR="004A156D">
              <w:t>/Marketing</w:t>
            </w:r>
            <w:r>
              <w:t xml:space="preserve"> Strategist</w:t>
            </w:r>
            <w:r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1D604AD6" w14:textId="0180A28E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>Design content strategies and set short-term goals for start-ups.</w:t>
            </w:r>
          </w:p>
          <w:p w14:paraId="3EE8D1EA" w14:textId="2FA68BE5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Strategize and create content for social media, </w:t>
            </w:r>
            <w:proofErr w:type="gramStart"/>
            <w:r>
              <w:t>websites</w:t>
            </w:r>
            <w:proofErr w:type="gramEnd"/>
            <w:r>
              <w:t xml:space="preserve"> and articles.</w:t>
            </w:r>
          </w:p>
          <w:p w14:paraId="7CE9DFFA" w14:textId="442A8E6C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>Use content to funnel and build inbound marketing strategies.</w:t>
            </w:r>
          </w:p>
          <w:p w14:paraId="33427EF8" w14:textId="77777777" w:rsidR="00241B08" w:rsidRDefault="00241B08" w:rsidP="00241B08"/>
          <w:p w14:paraId="190DC165" w14:textId="77777777" w:rsidR="00241B08" w:rsidRDefault="00241B08" w:rsidP="00241B08">
            <w:r>
              <w:t>Achievements:</w:t>
            </w:r>
          </w:p>
          <w:p w14:paraId="68B364FD" w14:textId="39D95B64" w:rsidR="00241B08" w:rsidRDefault="00000000" w:rsidP="00241B08">
            <w:pPr>
              <w:pStyle w:val="ListParagraph"/>
              <w:numPr>
                <w:ilvl w:val="0"/>
                <w:numId w:val="16"/>
              </w:numPr>
            </w:pPr>
            <w:hyperlink r:id="rId12" w:history="1">
              <w:r w:rsidR="00241B08" w:rsidRPr="00241B08">
                <w:rPr>
                  <w:rStyle w:val="Hyperlink"/>
                </w:rPr>
                <w:t>Published articles for Danamic.org</w:t>
              </w:r>
            </w:hyperlink>
          </w:p>
          <w:p w14:paraId="6293E098" w14:textId="6425D9C8" w:rsidR="00241B08" w:rsidRDefault="00241B08" w:rsidP="00241B08"/>
          <w:p w14:paraId="1B20C4B8" w14:textId="5327925F" w:rsidR="00241B08" w:rsidRDefault="00241B08" w:rsidP="00241B08"/>
          <w:p w14:paraId="689AE828" w14:textId="34907E0F" w:rsidR="00241B08" w:rsidRPr="00CF1A49" w:rsidRDefault="00241B08" w:rsidP="00241B08">
            <w:pPr>
              <w:pStyle w:val="Heading3"/>
              <w:contextualSpacing w:val="0"/>
            </w:pPr>
            <w:r>
              <w:t>July 2016 – June 2017</w:t>
            </w:r>
          </w:p>
          <w:p w14:paraId="19C9404B" w14:textId="1A2A76BF" w:rsidR="00241B08" w:rsidRPr="003F5E8B" w:rsidRDefault="00241B08" w:rsidP="00241B08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Instructional Designer</w:t>
            </w:r>
            <w:r w:rsidRPr="00CF1A49">
              <w:t xml:space="preserve">, </w:t>
            </w:r>
            <w:r>
              <w:rPr>
                <w:rStyle w:val="SubtleReference"/>
              </w:rPr>
              <w:t>aviationlearn</w:t>
            </w:r>
          </w:p>
          <w:p w14:paraId="3B094EE8" w14:textId="77777777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Develops and designs courses and </w:t>
            </w:r>
            <w:proofErr w:type="gramStart"/>
            <w:r>
              <w:t>curriculum</w:t>
            </w:r>
            <w:proofErr w:type="gramEnd"/>
          </w:p>
          <w:p w14:paraId="4E0503EE" w14:textId="77777777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Edits and develops online learning </w:t>
            </w:r>
            <w:proofErr w:type="gramStart"/>
            <w:r>
              <w:t>materials</w:t>
            </w:r>
            <w:proofErr w:type="gramEnd"/>
          </w:p>
          <w:p w14:paraId="6F3B715B" w14:textId="77777777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Creates learning experiences and </w:t>
            </w:r>
            <w:proofErr w:type="gramStart"/>
            <w:r>
              <w:t>environments</w:t>
            </w:r>
            <w:proofErr w:type="gramEnd"/>
          </w:p>
          <w:p w14:paraId="0CDE082F" w14:textId="77777777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Designs learning activities, assignments, and </w:t>
            </w:r>
            <w:proofErr w:type="gramStart"/>
            <w:r>
              <w:t>assessments</w:t>
            </w:r>
            <w:proofErr w:type="gramEnd"/>
          </w:p>
          <w:p w14:paraId="5AD225E8" w14:textId="77777777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Creates computer-based training (CBT) modules and </w:t>
            </w:r>
            <w:proofErr w:type="gramStart"/>
            <w:r>
              <w:t>storyboards</w:t>
            </w:r>
            <w:proofErr w:type="gramEnd"/>
          </w:p>
          <w:p w14:paraId="0D329909" w14:textId="0BFF43A1" w:rsidR="00241B08" w:rsidRDefault="00241B08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Develops instructor’s manuals, rubrics, and other teaching </w:t>
            </w:r>
            <w:proofErr w:type="gramStart"/>
            <w:r>
              <w:t>tools</w:t>
            </w:r>
            <w:proofErr w:type="gramEnd"/>
          </w:p>
          <w:p w14:paraId="44945873" w14:textId="77777777" w:rsidR="00241B08" w:rsidRDefault="00241B08" w:rsidP="00241B08"/>
          <w:p w14:paraId="0A12071A" w14:textId="77777777" w:rsidR="00241B08" w:rsidRDefault="00241B08" w:rsidP="00241B08">
            <w:r>
              <w:t>Achievements:</w:t>
            </w:r>
          </w:p>
          <w:p w14:paraId="70A72352" w14:textId="07EE1266" w:rsidR="00241B08" w:rsidRDefault="00A84C9D" w:rsidP="00241B08">
            <w:pPr>
              <w:pStyle w:val="ListParagraph"/>
              <w:numPr>
                <w:ilvl w:val="0"/>
                <w:numId w:val="16"/>
              </w:numPr>
            </w:pPr>
            <w:r>
              <w:t xml:space="preserve">Achieved </w:t>
            </w:r>
            <w:proofErr w:type="spellStart"/>
            <w:r>
              <w:t>motthly</w:t>
            </w:r>
            <w:proofErr w:type="spellEnd"/>
            <w:r>
              <w:t xml:space="preserve"> KPIs:</w:t>
            </w:r>
            <w:r w:rsidR="00241B08">
              <w:t xml:space="preserve"> 3 </w:t>
            </w:r>
            <w:r>
              <w:t xml:space="preserve">courseware </w:t>
            </w:r>
            <w:proofErr w:type="gramStart"/>
            <w:r>
              <w:t>monthly</w:t>
            </w:r>
            <w:proofErr w:type="gramEnd"/>
          </w:p>
          <w:p w14:paraId="06A679A5" w14:textId="7E12E511" w:rsidR="00F61DF9" w:rsidRDefault="000C4B3A" w:rsidP="003F5E8B">
            <w:pPr>
              <w:pStyle w:val="ListParagraph"/>
              <w:numPr>
                <w:ilvl w:val="0"/>
                <w:numId w:val="16"/>
              </w:numPr>
            </w:pPr>
            <w:r>
              <w:t>Conceptualized and converted textbook</w:t>
            </w:r>
            <w:r w:rsidR="005C0C6F">
              <w:t xml:space="preserve"> for pilots</w:t>
            </w:r>
            <w:r>
              <w:t xml:space="preserve"> online</w:t>
            </w:r>
            <w:r w:rsidR="005C0C6F">
              <w:t xml:space="preserve"> (ATPL e-learning)</w:t>
            </w:r>
          </w:p>
        </w:tc>
      </w:tr>
    </w:tbl>
    <w:sdt>
      <w:sdtPr>
        <w:alias w:val="Education:"/>
        <w:tag w:val="Education:"/>
        <w:id w:val="-1908763273"/>
        <w:placeholder>
          <w:docPart w:val="2293E789952A447889EDA1A8D08F243D"/>
        </w:placeholder>
        <w:temporary/>
        <w:showingPlcHdr/>
        <w15:appearance w15:val="hidden"/>
      </w:sdtPr>
      <w:sdtContent>
        <w:p w14:paraId="6DDEE9A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A7D0417" w14:textId="77777777" w:rsidTr="00D66A52">
        <w:tc>
          <w:tcPr>
            <w:tcW w:w="9355" w:type="dxa"/>
          </w:tcPr>
          <w:p w14:paraId="1BB790B4" w14:textId="6226BC65" w:rsidR="001D0BF1" w:rsidRPr="00CF1A49" w:rsidRDefault="000C4B3A" w:rsidP="001D0BF1">
            <w:pPr>
              <w:pStyle w:val="Heading3"/>
              <w:contextualSpacing w:val="0"/>
            </w:pPr>
            <w:r>
              <w:t>2022 - Ongoing</w:t>
            </w:r>
          </w:p>
          <w:p w14:paraId="714F957B" w14:textId="77777777" w:rsidR="007538DC" w:rsidRDefault="000C4B3A" w:rsidP="000C4B3A">
            <w:pPr>
              <w:pStyle w:val="Heading2"/>
              <w:contextualSpacing w:val="0"/>
              <w:rPr>
                <w:rStyle w:val="SubtleReference"/>
              </w:rPr>
            </w:pPr>
            <w:r>
              <w:t>Diploma in programming (IT)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Tafe north metropolitan</w:t>
            </w:r>
          </w:p>
          <w:p w14:paraId="178C3FEC" w14:textId="70EA0315" w:rsidR="005C0C6F" w:rsidRPr="00CF1A49" w:rsidRDefault="005C0C6F" w:rsidP="005C0C6F">
            <w:r>
              <w:t xml:space="preserve">Finishing Cert IV in IT (Programming) and learning OOP and programming languages such as Python, </w:t>
            </w:r>
            <w:proofErr w:type="gramStart"/>
            <w:r>
              <w:t>C#</w:t>
            </w:r>
            <w:proofErr w:type="gramEnd"/>
            <w:r>
              <w:t xml:space="preserve"> and SQL. </w:t>
            </w:r>
          </w:p>
        </w:tc>
      </w:tr>
      <w:tr w:rsidR="00F61DF9" w:rsidRPr="00CF1A49" w14:paraId="721896CA" w14:textId="77777777" w:rsidTr="00F61DF9">
        <w:tc>
          <w:tcPr>
            <w:tcW w:w="9355" w:type="dxa"/>
            <w:tcMar>
              <w:top w:w="216" w:type="dxa"/>
            </w:tcMar>
          </w:tcPr>
          <w:p w14:paraId="2912F1E0" w14:textId="38AD04D3" w:rsidR="00F61DF9" w:rsidRPr="00CF1A49" w:rsidRDefault="000C4B3A" w:rsidP="00F61DF9">
            <w:pPr>
              <w:pStyle w:val="Heading3"/>
              <w:contextualSpacing w:val="0"/>
            </w:pPr>
            <w:r>
              <w:t>2019 – 2020</w:t>
            </w:r>
          </w:p>
          <w:p w14:paraId="56D5DA3E" w14:textId="3360D46C" w:rsidR="00F61DF9" w:rsidRPr="00CF1A49" w:rsidRDefault="000C4B3A" w:rsidP="00F61DF9">
            <w:pPr>
              <w:pStyle w:val="Heading2"/>
              <w:contextualSpacing w:val="0"/>
            </w:pPr>
            <w:r>
              <w:t>advanced diploma in marketing and entrepreneurship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ngee ann Polytechnic</w:t>
            </w:r>
          </w:p>
          <w:p w14:paraId="6C50C3EA" w14:textId="4995D882" w:rsidR="00F61DF9" w:rsidRDefault="000C4B3A" w:rsidP="00F61DF9">
            <w:r>
              <w:lastRenderedPageBreak/>
              <w:t>Specialized in marketing and was selected by FluidMojo to be attached with their start-up for a year.</w:t>
            </w:r>
          </w:p>
          <w:p w14:paraId="149FD5D6" w14:textId="52DB27B7" w:rsidR="000C4B3A" w:rsidRDefault="000C4B3A" w:rsidP="00F61DF9"/>
          <w:p w14:paraId="68652CA7" w14:textId="40300932" w:rsidR="000C4B3A" w:rsidRPr="00CF1A49" w:rsidRDefault="000C4B3A" w:rsidP="000C4B3A">
            <w:pPr>
              <w:pStyle w:val="Heading3"/>
              <w:contextualSpacing w:val="0"/>
            </w:pPr>
            <w:r>
              <w:t>2016 – 2019</w:t>
            </w:r>
          </w:p>
          <w:p w14:paraId="0C6EFEC1" w14:textId="510F5C12" w:rsidR="000C4B3A" w:rsidRPr="000C4B3A" w:rsidRDefault="000C4B3A" w:rsidP="000C4B3A">
            <w:pPr>
              <w:pStyle w:val="Heading2"/>
              <w:contextualSpacing w:val="0"/>
              <w:rPr>
                <w:rStyle w:val="SubtleReference"/>
                <w:bCs/>
              </w:rPr>
            </w:pPr>
            <w:r>
              <w:t xml:space="preserve">diploma in creative writing for tv and new media, </w:t>
            </w:r>
            <w:r w:rsidRPr="000C4B3A">
              <w:rPr>
                <w:rStyle w:val="SubtleReference"/>
                <w:bCs/>
              </w:rPr>
              <w:t>Singapore Polytechnic</w:t>
            </w:r>
          </w:p>
          <w:p w14:paraId="3C8F816E" w14:textId="7A25FB0B" w:rsidR="000C4B3A" w:rsidRDefault="000C4B3A" w:rsidP="00F61DF9">
            <w:r>
              <w:t>Specialized in Filmmaking with a GPA of 3.5</w:t>
            </w:r>
            <w:r w:rsidR="005C0C6F">
              <w:t xml:space="preserve">. </w:t>
            </w:r>
          </w:p>
          <w:p w14:paraId="2ACB2381" w14:textId="031B9805" w:rsidR="00A84C9D" w:rsidRDefault="00A84C9D" w:rsidP="00F61DF9"/>
          <w:p w14:paraId="15A105ED" w14:textId="1E1CC730" w:rsidR="000C4B3A" w:rsidRDefault="000C4B3A" w:rsidP="00F61DF9"/>
          <w:p w14:paraId="51124F62" w14:textId="77777777" w:rsidR="005C0C6F" w:rsidRDefault="005C0C6F" w:rsidP="00F61DF9"/>
          <w:p w14:paraId="65225B61" w14:textId="570EC2B7" w:rsidR="000C4B3A" w:rsidRDefault="000C4B3A" w:rsidP="00F61DF9"/>
        </w:tc>
      </w:tr>
    </w:tbl>
    <w:sdt>
      <w:sdtPr>
        <w:alias w:val="Skills:"/>
        <w:tag w:val="Skills:"/>
        <w:id w:val="-1392877668"/>
        <w:placeholder>
          <w:docPart w:val="BB249BD2799A4E73AE101B78183448EC"/>
        </w:placeholder>
        <w:temporary/>
        <w:showingPlcHdr/>
        <w15:appearance w15:val="hidden"/>
      </w:sdtPr>
      <w:sdtContent>
        <w:p w14:paraId="345DBB9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96FFB22" w14:textId="77777777" w:rsidTr="00CF1A49">
        <w:tc>
          <w:tcPr>
            <w:tcW w:w="4675" w:type="dxa"/>
          </w:tcPr>
          <w:p w14:paraId="4A862459" w14:textId="77777777" w:rsidR="000C4B3A" w:rsidRDefault="000C4B3A" w:rsidP="006E1507">
            <w:pPr>
              <w:pStyle w:val="ListBullet"/>
              <w:contextualSpacing w:val="0"/>
            </w:pPr>
            <w:r>
              <w:t>Microsoft Office</w:t>
            </w:r>
          </w:p>
          <w:p w14:paraId="36923CAA" w14:textId="77777777" w:rsidR="000C4B3A" w:rsidRDefault="000C4B3A" w:rsidP="006E1507">
            <w:pPr>
              <w:pStyle w:val="ListBullet"/>
              <w:contextualSpacing w:val="0"/>
            </w:pPr>
            <w:r>
              <w:t>Content Strategy</w:t>
            </w:r>
          </w:p>
          <w:p w14:paraId="46099A40" w14:textId="77777777" w:rsidR="000C4B3A" w:rsidRDefault="000C4B3A" w:rsidP="006E1507">
            <w:pPr>
              <w:pStyle w:val="ListBullet"/>
              <w:contextualSpacing w:val="0"/>
            </w:pPr>
            <w:r>
              <w:t>Email Marketing</w:t>
            </w:r>
          </w:p>
          <w:p w14:paraId="2A95ADD0" w14:textId="77777777" w:rsidR="000C4B3A" w:rsidRDefault="000C4B3A" w:rsidP="006E1507">
            <w:pPr>
              <w:pStyle w:val="ListBullet"/>
              <w:contextualSpacing w:val="0"/>
            </w:pPr>
            <w:r>
              <w:t>Affiliate Marketing</w:t>
            </w:r>
          </w:p>
          <w:p w14:paraId="5C5A20EE" w14:textId="1BE2E8A3" w:rsidR="000C4B3A" w:rsidRDefault="000C4B3A" w:rsidP="006E1507">
            <w:pPr>
              <w:pStyle w:val="ListBullet"/>
              <w:contextualSpacing w:val="0"/>
            </w:pPr>
            <w:r>
              <w:t>Content Writing</w:t>
            </w:r>
          </w:p>
          <w:p w14:paraId="6B0377D3" w14:textId="3EB37700" w:rsidR="000C4B3A" w:rsidRDefault="000C4B3A" w:rsidP="006E1507">
            <w:pPr>
              <w:pStyle w:val="ListBullet"/>
              <w:contextualSpacing w:val="0"/>
            </w:pPr>
            <w:r>
              <w:t>Google Ads</w:t>
            </w:r>
          </w:p>
          <w:p w14:paraId="70549958" w14:textId="718B41F2" w:rsidR="001F4E6D" w:rsidRPr="006E1507" w:rsidRDefault="001F4E6D" w:rsidP="000C4B3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14:paraId="788BB7D5" w14:textId="5B5FCAF7" w:rsidR="003A0632" w:rsidRPr="006E1507" w:rsidRDefault="000C4B3A" w:rsidP="006E1507">
            <w:pPr>
              <w:pStyle w:val="ListBullet"/>
              <w:contextualSpacing w:val="0"/>
            </w:pPr>
            <w:r>
              <w:t>OOP Programming (Python and C#)</w:t>
            </w:r>
          </w:p>
          <w:p w14:paraId="527D8532" w14:textId="77777777" w:rsidR="000C4B3A" w:rsidRDefault="000C4B3A" w:rsidP="000C4B3A">
            <w:pPr>
              <w:pStyle w:val="ListBullet"/>
              <w:contextualSpacing w:val="0"/>
            </w:pPr>
            <w:r>
              <w:t>Adobe Photoshop</w:t>
            </w:r>
          </w:p>
          <w:p w14:paraId="346B9DC4" w14:textId="77777777" w:rsidR="000C4B3A" w:rsidRDefault="000C4B3A" w:rsidP="000C4B3A">
            <w:pPr>
              <w:pStyle w:val="ListBullet"/>
              <w:contextualSpacing w:val="0"/>
            </w:pPr>
            <w:r>
              <w:t>Adobe Premiere Pro</w:t>
            </w:r>
          </w:p>
          <w:p w14:paraId="1F903070" w14:textId="77777777" w:rsidR="000C4B3A" w:rsidRDefault="000C4B3A" w:rsidP="000C4B3A">
            <w:pPr>
              <w:pStyle w:val="ListBullet"/>
              <w:contextualSpacing w:val="0"/>
            </w:pPr>
            <w:r>
              <w:t>Adobe InDesign</w:t>
            </w:r>
          </w:p>
          <w:p w14:paraId="770517D3" w14:textId="7DD628A9" w:rsidR="001E3120" w:rsidRPr="006E1507" w:rsidRDefault="000C4B3A" w:rsidP="000C4B3A">
            <w:pPr>
              <w:pStyle w:val="ListBullet"/>
              <w:contextualSpacing w:val="0"/>
            </w:pPr>
            <w:r>
              <w:t>Social Media Marketing</w:t>
            </w:r>
          </w:p>
        </w:tc>
      </w:tr>
    </w:tbl>
    <w:p w14:paraId="7801F607" w14:textId="0331AB62" w:rsidR="00AD782D" w:rsidRPr="00CF1A49" w:rsidRDefault="000C4B3A" w:rsidP="0062312F">
      <w:pPr>
        <w:pStyle w:val="Heading1"/>
      </w:pPr>
      <w:r>
        <w:t>Languages</w:t>
      </w:r>
    </w:p>
    <w:p w14:paraId="4E2D305C" w14:textId="77777777" w:rsidR="000C4B3A" w:rsidRDefault="000C4B3A" w:rsidP="006E1507">
      <w:pPr>
        <w:pStyle w:val="ListBullet"/>
      </w:pPr>
      <w:r>
        <w:t>English – Native</w:t>
      </w:r>
    </w:p>
    <w:p w14:paraId="7E4870F6" w14:textId="36A50C5E" w:rsidR="00B51D1B" w:rsidRDefault="000C4B3A" w:rsidP="006E1507">
      <w:pPr>
        <w:pStyle w:val="ListBullet"/>
      </w:pPr>
      <w:r>
        <w:t xml:space="preserve">Tamil – Native </w:t>
      </w:r>
    </w:p>
    <w:p w14:paraId="74D84EE8" w14:textId="20B6621A" w:rsidR="000C4B3A" w:rsidRDefault="000C4B3A" w:rsidP="006E1507">
      <w:pPr>
        <w:pStyle w:val="ListBullet"/>
      </w:pPr>
      <w:r>
        <w:t xml:space="preserve">Malay – Professional </w:t>
      </w:r>
    </w:p>
    <w:p w14:paraId="1E3057E5" w14:textId="5E39CC87" w:rsidR="000C4B3A" w:rsidRDefault="000C4B3A" w:rsidP="006E1507"/>
    <w:p w14:paraId="6FF4B446" w14:textId="08967572" w:rsidR="00BC1659" w:rsidRDefault="00BC1659" w:rsidP="000C4B3A">
      <w:pPr>
        <w:pStyle w:val="Heading1"/>
      </w:pPr>
      <w:r>
        <w:t>activities</w:t>
      </w:r>
    </w:p>
    <w:p w14:paraId="2FA242AC" w14:textId="195E913D" w:rsidR="00BC1659" w:rsidRDefault="00BC1659" w:rsidP="00BC1659">
      <w:pPr>
        <w:pStyle w:val="ListBullet"/>
      </w:pPr>
      <w:r>
        <w:t>I am a car enthusiast and regular</w:t>
      </w:r>
      <w:r w:rsidR="005C0C6F">
        <w:t>ly participate in</w:t>
      </w:r>
      <w:r>
        <w:t xml:space="preserve"> car meets</w:t>
      </w:r>
      <w:r w:rsidR="005C0C6F">
        <w:t xml:space="preserve"> and shows.</w:t>
      </w:r>
    </w:p>
    <w:p w14:paraId="2A3A7532" w14:textId="5BF695F1" w:rsidR="00BC1659" w:rsidRDefault="00BC1659" w:rsidP="00BC1659">
      <w:pPr>
        <w:pStyle w:val="ListBullet"/>
      </w:pPr>
      <w:r>
        <w:t>I am a movie buff and a Marvel fan.</w:t>
      </w:r>
    </w:p>
    <w:p w14:paraId="1DE33504" w14:textId="77D20B07" w:rsidR="005C0C6F" w:rsidRDefault="005C0C6F" w:rsidP="00BC1659">
      <w:pPr>
        <w:pStyle w:val="ListBullet"/>
      </w:pPr>
      <w:r>
        <w:t xml:space="preserve">I am a professional English and Sciences private tutor. </w:t>
      </w:r>
    </w:p>
    <w:p w14:paraId="22F5ADD6" w14:textId="35242C06" w:rsidR="00BC1659" w:rsidRDefault="00BC1659" w:rsidP="00BC1659">
      <w:pPr>
        <w:pStyle w:val="ListBullet"/>
      </w:pPr>
      <w:r>
        <w:t>I bake and have my own home-based company, Chubby Factory.</w:t>
      </w:r>
    </w:p>
    <w:p w14:paraId="47B9A757" w14:textId="77777777" w:rsidR="00BC1659" w:rsidRDefault="00BC1659" w:rsidP="00BC1659">
      <w:pPr>
        <w:pStyle w:val="ListBullet"/>
        <w:numPr>
          <w:ilvl w:val="0"/>
          <w:numId w:val="0"/>
        </w:numPr>
        <w:ind w:left="360"/>
      </w:pPr>
    </w:p>
    <w:p w14:paraId="6A684C3B" w14:textId="77777777" w:rsidR="000C4B3A" w:rsidRPr="006E1507" w:rsidRDefault="000C4B3A" w:rsidP="006E1507"/>
    <w:sectPr w:rsidR="000C4B3A" w:rsidRPr="006E150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F1D2" w14:textId="77777777" w:rsidR="002E5026" w:rsidRDefault="002E5026" w:rsidP="0068194B">
      <w:r>
        <w:separator/>
      </w:r>
    </w:p>
    <w:p w14:paraId="2D7FB672" w14:textId="77777777" w:rsidR="002E5026" w:rsidRDefault="002E5026"/>
    <w:p w14:paraId="1786ECE3" w14:textId="77777777" w:rsidR="002E5026" w:rsidRDefault="002E5026"/>
  </w:endnote>
  <w:endnote w:type="continuationSeparator" w:id="0">
    <w:p w14:paraId="15534125" w14:textId="77777777" w:rsidR="002E5026" w:rsidRDefault="002E5026" w:rsidP="0068194B">
      <w:r>
        <w:continuationSeparator/>
      </w:r>
    </w:p>
    <w:p w14:paraId="35F6EE47" w14:textId="77777777" w:rsidR="002E5026" w:rsidRDefault="002E5026"/>
    <w:p w14:paraId="5D1FD85B" w14:textId="77777777" w:rsidR="002E5026" w:rsidRDefault="002E5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0A1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2810" w14:textId="77777777" w:rsidR="002E5026" w:rsidRDefault="002E5026" w:rsidP="0068194B">
      <w:r>
        <w:separator/>
      </w:r>
    </w:p>
    <w:p w14:paraId="6C93F43B" w14:textId="77777777" w:rsidR="002E5026" w:rsidRDefault="002E5026"/>
    <w:p w14:paraId="030D768B" w14:textId="77777777" w:rsidR="002E5026" w:rsidRDefault="002E5026"/>
  </w:footnote>
  <w:footnote w:type="continuationSeparator" w:id="0">
    <w:p w14:paraId="529DB629" w14:textId="77777777" w:rsidR="002E5026" w:rsidRDefault="002E5026" w:rsidP="0068194B">
      <w:r>
        <w:continuationSeparator/>
      </w:r>
    </w:p>
    <w:p w14:paraId="076230E5" w14:textId="77777777" w:rsidR="002E5026" w:rsidRDefault="002E5026"/>
    <w:p w14:paraId="5CFA672E" w14:textId="77777777" w:rsidR="002E5026" w:rsidRDefault="002E50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B9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2DD19F" wp14:editId="1BCFC3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BF7044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-3818"/>
        </w:tabs>
        <w:ind w:left="-3818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40658D"/>
    <w:multiLevelType w:val="hybridMultilevel"/>
    <w:tmpl w:val="598264F8"/>
    <w:lvl w:ilvl="0" w:tplc="44889F2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C215BDE"/>
    <w:multiLevelType w:val="hybridMultilevel"/>
    <w:tmpl w:val="4386F57C"/>
    <w:lvl w:ilvl="0" w:tplc="D848E7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6228F"/>
    <w:multiLevelType w:val="hybridMultilevel"/>
    <w:tmpl w:val="E6A04426"/>
    <w:lvl w:ilvl="0" w:tplc="D848E72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60611D"/>
    <w:multiLevelType w:val="hybridMultilevel"/>
    <w:tmpl w:val="D8F84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EC5013D"/>
    <w:multiLevelType w:val="hybridMultilevel"/>
    <w:tmpl w:val="32BCAD60"/>
    <w:lvl w:ilvl="0" w:tplc="D848E7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44A57"/>
    <w:multiLevelType w:val="hybridMultilevel"/>
    <w:tmpl w:val="695E9804"/>
    <w:lvl w:ilvl="0" w:tplc="D848E7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65974"/>
    <w:multiLevelType w:val="hybridMultilevel"/>
    <w:tmpl w:val="1902CD30"/>
    <w:lvl w:ilvl="0" w:tplc="D848E7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C5310"/>
    <w:multiLevelType w:val="hybridMultilevel"/>
    <w:tmpl w:val="CFB034CA"/>
    <w:lvl w:ilvl="0" w:tplc="44889F2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142785">
    <w:abstractNumId w:val="9"/>
  </w:num>
  <w:num w:numId="2" w16cid:durableId="1076627435">
    <w:abstractNumId w:val="8"/>
  </w:num>
  <w:num w:numId="3" w16cid:durableId="772087933">
    <w:abstractNumId w:val="7"/>
  </w:num>
  <w:num w:numId="4" w16cid:durableId="317929850">
    <w:abstractNumId w:val="6"/>
  </w:num>
  <w:num w:numId="5" w16cid:durableId="1117918758">
    <w:abstractNumId w:val="11"/>
  </w:num>
  <w:num w:numId="6" w16cid:durableId="578445876">
    <w:abstractNumId w:val="3"/>
  </w:num>
  <w:num w:numId="7" w16cid:durableId="325085897">
    <w:abstractNumId w:val="14"/>
  </w:num>
  <w:num w:numId="8" w16cid:durableId="455753910">
    <w:abstractNumId w:val="2"/>
  </w:num>
  <w:num w:numId="9" w16cid:durableId="1651594207">
    <w:abstractNumId w:val="16"/>
  </w:num>
  <w:num w:numId="10" w16cid:durableId="1109275068">
    <w:abstractNumId w:val="5"/>
  </w:num>
  <w:num w:numId="11" w16cid:durableId="841551417">
    <w:abstractNumId w:val="4"/>
  </w:num>
  <w:num w:numId="12" w16cid:durableId="242380986">
    <w:abstractNumId w:val="1"/>
  </w:num>
  <w:num w:numId="13" w16cid:durableId="948392172">
    <w:abstractNumId w:val="0"/>
  </w:num>
  <w:num w:numId="14" w16cid:durableId="152448781">
    <w:abstractNumId w:val="15"/>
  </w:num>
  <w:num w:numId="15" w16cid:durableId="1710761111">
    <w:abstractNumId w:val="17"/>
  </w:num>
  <w:num w:numId="16" w16cid:durableId="1366760036">
    <w:abstractNumId w:val="13"/>
  </w:num>
  <w:num w:numId="17" w16cid:durableId="592209253">
    <w:abstractNumId w:val="12"/>
  </w:num>
  <w:num w:numId="18" w16cid:durableId="2063749030">
    <w:abstractNumId w:val="18"/>
  </w:num>
  <w:num w:numId="19" w16cid:durableId="1893535655">
    <w:abstractNumId w:val="20"/>
  </w:num>
  <w:num w:numId="20" w16cid:durableId="1963413342">
    <w:abstractNumId w:val="10"/>
  </w:num>
  <w:num w:numId="21" w16cid:durableId="208155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5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C4B3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73F6"/>
    <w:rsid w:val="001C0E68"/>
    <w:rsid w:val="001C4B6F"/>
    <w:rsid w:val="001D0BF1"/>
    <w:rsid w:val="001E3120"/>
    <w:rsid w:val="001E6CDB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B08"/>
    <w:rsid w:val="00241D8C"/>
    <w:rsid w:val="00241FDB"/>
    <w:rsid w:val="00246A5E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B3B"/>
    <w:rsid w:val="002D23C5"/>
    <w:rsid w:val="002D6137"/>
    <w:rsid w:val="002E5026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E8B"/>
    <w:rsid w:val="004001D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0609"/>
    <w:rsid w:val="00494CF6"/>
    <w:rsid w:val="00495F8D"/>
    <w:rsid w:val="004A156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0C6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A6B64"/>
    <w:rsid w:val="006B5D48"/>
    <w:rsid w:val="006B7D7B"/>
    <w:rsid w:val="006C1A5E"/>
    <w:rsid w:val="006D65FA"/>
    <w:rsid w:val="006E1507"/>
    <w:rsid w:val="006E3954"/>
    <w:rsid w:val="006F04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C7EC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D3B"/>
    <w:rsid w:val="009361BA"/>
    <w:rsid w:val="00944F78"/>
    <w:rsid w:val="009510E7"/>
    <w:rsid w:val="00952C89"/>
    <w:rsid w:val="009571D8"/>
    <w:rsid w:val="009650EA"/>
    <w:rsid w:val="00967765"/>
    <w:rsid w:val="0097790C"/>
    <w:rsid w:val="0098506E"/>
    <w:rsid w:val="00995BE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4C9D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0FBE"/>
    <w:rsid w:val="00BB4E51"/>
    <w:rsid w:val="00BC1659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E9A"/>
    <w:rsid w:val="00CF1A49"/>
    <w:rsid w:val="00D0630C"/>
    <w:rsid w:val="00D1045E"/>
    <w:rsid w:val="00D1348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BF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09FE"/>
    <w:rsid w:val="00F130DD"/>
    <w:rsid w:val="00F24884"/>
    <w:rsid w:val="00F34907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5B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6F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F5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nishkharal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irscope.com/blog" TargetMode="External"/><Relationship Id="rId12" Type="http://schemas.openxmlformats.org/officeDocument/2006/relationships/hyperlink" Target="https://www.bing.com/search?q=hemalashvini+ragoo+danamic&amp;qs=n&amp;form=QBRE&amp;sp=-1&amp;pq=&amp;sc=0-0&amp;sk=&amp;cvid=89F6DBC4DBF248F2BC3E752BF3E0BA2A&amp;ghsh=0&amp;ghacc=0&amp;ghpl=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uidmojo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g.news.yahoo.com/drive-smart-nation-security-industry-needs-raise-standards-055313774.html?guccounter=1&amp;guce_referrer=aHR0cHM6Ly93d3cuYmluZy5jb20v&amp;guce_referrer_sig=AQAAAJbF-M1eUXaCMX6XHHI2yL_yJ0RObceLTV7NvirFe__0oVlosqldzXpuJUC-d754gxXe-aSSe7paxX6FThnEFYKA8OD9e78lfe2Kq7DaEOxxQ9_iqVa7j1fj7J8JXYk-iqxiMZdZvCeIZzTaydlR1jCz_VfPXNc_o9hLqLdkudz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99.co/singapore/condos-apartments/the-watergardens-at-canberra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m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126BFD7F174779B70F7C8E19B8A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5F55-2764-4399-896D-E497259AC701}"/>
      </w:docPartPr>
      <w:docPartBody>
        <w:p w:rsidR="00C10393" w:rsidRDefault="00000000">
          <w:pPr>
            <w:pStyle w:val="39126BFD7F174779B70F7C8E19B8AFC6"/>
          </w:pPr>
          <w:r w:rsidRPr="00CF1A49">
            <w:t>·</w:t>
          </w:r>
        </w:p>
      </w:docPartBody>
    </w:docPart>
    <w:docPart>
      <w:docPartPr>
        <w:name w:val="0D97E4CFE8F94B8F9049014609C93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74A2-B54C-48B9-B932-06365922009C}"/>
      </w:docPartPr>
      <w:docPartBody>
        <w:p w:rsidR="00C10393" w:rsidRDefault="00000000">
          <w:pPr>
            <w:pStyle w:val="0D97E4CFE8F94B8F9049014609C9340A"/>
          </w:pPr>
          <w:r w:rsidRPr="00CF1A49">
            <w:t>·</w:t>
          </w:r>
        </w:p>
      </w:docPartBody>
    </w:docPart>
    <w:docPart>
      <w:docPartPr>
        <w:name w:val="4579CCC461B94B1899A29B372BC85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CA3B-1BE3-475D-9256-949B0144F33B}"/>
      </w:docPartPr>
      <w:docPartBody>
        <w:p w:rsidR="00C10393" w:rsidRDefault="00000000">
          <w:pPr>
            <w:pStyle w:val="4579CCC461B94B1899A29B372BC8576C"/>
          </w:pPr>
          <w:r w:rsidRPr="00CF1A49">
            <w:t>Experience</w:t>
          </w:r>
        </w:p>
      </w:docPartBody>
    </w:docPart>
    <w:docPart>
      <w:docPartPr>
        <w:name w:val="2293E789952A447889EDA1A8D08F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A94EB-2E2C-4897-9645-B1A9D9E88991}"/>
      </w:docPartPr>
      <w:docPartBody>
        <w:p w:rsidR="00C10393" w:rsidRDefault="00000000">
          <w:pPr>
            <w:pStyle w:val="2293E789952A447889EDA1A8D08F243D"/>
          </w:pPr>
          <w:r w:rsidRPr="00CF1A49">
            <w:t>Education</w:t>
          </w:r>
        </w:p>
      </w:docPartBody>
    </w:docPart>
    <w:docPart>
      <w:docPartPr>
        <w:name w:val="BB249BD2799A4E73AE101B7818344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95164-6A20-46C3-A46E-D543CC38AAB6}"/>
      </w:docPartPr>
      <w:docPartBody>
        <w:p w:rsidR="00C10393" w:rsidRDefault="00000000">
          <w:pPr>
            <w:pStyle w:val="BB249BD2799A4E73AE101B78183448E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93"/>
    <w:rsid w:val="004B5657"/>
    <w:rsid w:val="004F7025"/>
    <w:rsid w:val="00BB2E88"/>
    <w:rsid w:val="00C1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9126BFD7F174779B70F7C8E19B8AFC6">
    <w:name w:val="39126BFD7F174779B70F7C8E19B8AFC6"/>
  </w:style>
  <w:style w:type="paragraph" w:customStyle="1" w:styleId="0D97E4CFE8F94B8F9049014609C9340A">
    <w:name w:val="0D97E4CFE8F94B8F9049014609C9340A"/>
  </w:style>
  <w:style w:type="paragraph" w:customStyle="1" w:styleId="4579CCC461B94B1899A29B372BC8576C">
    <w:name w:val="4579CCC461B94B1899A29B372BC8576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293E789952A447889EDA1A8D08F243D">
    <w:name w:val="2293E789952A447889EDA1A8D08F243D"/>
  </w:style>
  <w:style w:type="paragraph" w:customStyle="1" w:styleId="BB249BD2799A4E73AE101B78183448EC">
    <w:name w:val="BB249BD2799A4E73AE101B78183448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4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2023-05-04T03:01:00Z</dcterms:created>
  <dcterms:modified xsi:type="dcterms:W3CDTF">2023-05-11T05:29:00Z</dcterms:modified>
  <cp:category/>
</cp:coreProperties>
</file>